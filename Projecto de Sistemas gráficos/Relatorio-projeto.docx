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2F" w:rsidRDefault="00BA0F2F" w:rsidP="00C6554A">
      <w:pPr>
        <w:pStyle w:val="Fotografia"/>
      </w:pPr>
    </w:p>
    <w:p w:rsidR="00BA0F2F" w:rsidRDefault="00BA0F2F" w:rsidP="00C6554A">
      <w:pPr>
        <w:pStyle w:val="Fotografia"/>
      </w:pPr>
    </w:p>
    <w:p w:rsidR="00BA0F2F" w:rsidRDefault="00BA0F2F" w:rsidP="00C6554A">
      <w:pPr>
        <w:pStyle w:val="Fotografia"/>
      </w:pPr>
    </w:p>
    <w:p w:rsidR="00F439BD" w:rsidRDefault="00F439BD" w:rsidP="00657AEC">
      <w:pPr>
        <w:pStyle w:val="Ttulo"/>
        <w:jc w:val="left"/>
      </w:pPr>
    </w:p>
    <w:p w:rsidR="00657AEC" w:rsidRDefault="00657AEC" w:rsidP="00657AEC">
      <w:pPr>
        <w:pStyle w:val="Ttulo1"/>
        <w:jc w:val="center"/>
        <w:rPr>
          <w:sz w:val="144"/>
          <w:szCs w:val="144"/>
        </w:rPr>
      </w:pPr>
      <w:proofErr w:type="spellStart"/>
      <w:r w:rsidRPr="00835892">
        <w:rPr>
          <w:sz w:val="144"/>
          <w:szCs w:val="144"/>
        </w:rPr>
        <w:t>Space</w:t>
      </w:r>
      <w:proofErr w:type="spellEnd"/>
      <w:r w:rsidRPr="00835892">
        <w:rPr>
          <w:sz w:val="144"/>
          <w:szCs w:val="144"/>
        </w:rPr>
        <w:t xml:space="preserve"> </w:t>
      </w:r>
      <w:proofErr w:type="spellStart"/>
      <w:r w:rsidRPr="00835892">
        <w:rPr>
          <w:sz w:val="144"/>
          <w:szCs w:val="144"/>
        </w:rPr>
        <w:t>Shooter</w:t>
      </w:r>
      <w:proofErr w:type="spellEnd"/>
    </w:p>
    <w:p w:rsidR="00657AEC" w:rsidRDefault="00657AEC" w:rsidP="00657AEC">
      <w:pPr>
        <w:pStyle w:val="Subttulo"/>
        <w:rPr>
          <w:rFonts w:ascii="Calibri" w:hAnsi="Calibri" w:cs="Calibri"/>
        </w:rPr>
      </w:pPr>
    </w:p>
    <w:p w:rsidR="00657AEC" w:rsidRDefault="00657AEC" w:rsidP="00657AEC">
      <w:pPr>
        <w:pStyle w:val="Subttulo"/>
        <w:rPr>
          <w:rFonts w:ascii="Calibri" w:hAnsi="Calibri" w:cs="Calibri"/>
        </w:rPr>
      </w:pPr>
    </w:p>
    <w:p w:rsidR="00657AEC" w:rsidRDefault="00657AEC" w:rsidP="00657AEC">
      <w:pPr>
        <w:pStyle w:val="Subttulo"/>
        <w:rPr>
          <w:rFonts w:ascii="Calibri" w:hAnsi="Calibri" w:cs="Calibri"/>
        </w:rPr>
      </w:pPr>
    </w:p>
    <w:p w:rsidR="00657AEC" w:rsidRDefault="00657AEC" w:rsidP="00657AEC">
      <w:pPr>
        <w:pStyle w:val="Subttulo"/>
        <w:rPr>
          <w:rFonts w:ascii="Calibri" w:hAnsi="Calibri" w:cs="Calibri"/>
        </w:rPr>
      </w:pPr>
    </w:p>
    <w:p w:rsidR="00657AEC" w:rsidRDefault="00657AEC" w:rsidP="00657AEC">
      <w:pPr>
        <w:pStyle w:val="Subttulo"/>
        <w:rPr>
          <w:rFonts w:ascii="Calibri" w:hAnsi="Calibri" w:cs="Calibri"/>
        </w:rPr>
      </w:pPr>
    </w:p>
    <w:p w:rsidR="00657AEC" w:rsidRDefault="00657AEC" w:rsidP="00657AEC">
      <w:pPr>
        <w:pStyle w:val="Subttulo"/>
        <w:rPr>
          <w:rFonts w:ascii="Calibri" w:hAnsi="Calibri" w:cs="Calibri"/>
        </w:rPr>
      </w:pPr>
    </w:p>
    <w:p w:rsidR="00657AEC" w:rsidRPr="00F439BD" w:rsidRDefault="00657AEC" w:rsidP="00657AEC">
      <w:pPr>
        <w:pStyle w:val="Subttulo"/>
        <w:rPr>
          <w:rFonts w:ascii="Calibri" w:hAnsi="Calibri" w:cs="Calibri"/>
        </w:rPr>
      </w:pPr>
      <w:r>
        <w:rPr>
          <w:rFonts w:ascii="Calibri" w:hAnsi="Calibri" w:cs="Calibri"/>
        </w:rPr>
        <w:t>Sistemas Gráficos</w:t>
      </w:r>
    </w:p>
    <w:p w:rsidR="00657AEC" w:rsidRDefault="00657AEC" w:rsidP="00BA0F2F">
      <w:pPr>
        <w:pStyle w:val="InformaesdeContacto"/>
        <w:rPr>
          <w:rFonts w:ascii="Calibri" w:hAnsi="Calibri" w:cs="Calibri"/>
        </w:rPr>
      </w:pPr>
    </w:p>
    <w:p w:rsidR="00657AEC" w:rsidRDefault="00657AEC" w:rsidP="00BA0F2F">
      <w:pPr>
        <w:pStyle w:val="InformaesdeContacto"/>
        <w:rPr>
          <w:rFonts w:ascii="Calibri" w:hAnsi="Calibri" w:cs="Calibri"/>
        </w:rPr>
      </w:pPr>
    </w:p>
    <w:p w:rsidR="00657AEC" w:rsidRDefault="00657AEC" w:rsidP="00BA0F2F">
      <w:pPr>
        <w:pStyle w:val="InformaesdeContacto"/>
        <w:rPr>
          <w:rFonts w:ascii="Calibri" w:hAnsi="Calibri" w:cs="Calibri"/>
        </w:rPr>
      </w:pPr>
    </w:p>
    <w:p w:rsidR="00657AEC" w:rsidRDefault="00657AEC" w:rsidP="00BA0F2F">
      <w:pPr>
        <w:pStyle w:val="InformaesdeContacto"/>
        <w:rPr>
          <w:rFonts w:ascii="Calibri" w:hAnsi="Calibri" w:cs="Calibri"/>
        </w:rPr>
      </w:pPr>
    </w:p>
    <w:p w:rsidR="00657AEC" w:rsidRDefault="00657AEC" w:rsidP="00BA0F2F">
      <w:pPr>
        <w:pStyle w:val="InformaesdeContacto"/>
        <w:rPr>
          <w:rFonts w:ascii="Calibri" w:hAnsi="Calibri" w:cs="Calibri"/>
        </w:rPr>
      </w:pPr>
    </w:p>
    <w:p w:rsidR="00F439BD" w:rsidRPr="00F439BD" w:rsidRDefault="00BA0F2F" w:rsidP="00657AEC">
      <w:pPr>
        <w:pStyle w:val="InformaesdeContacto"/>
        <w:rPr>
          <w:rFonts w:ascii="Calibri" w:hAnsi="Calibri" w:cs="Calibri"/>
        </w:rPr>
      </w:pPr>
      <w:r w:rsidRPr="00F439BD">
        <w:rPr>
          <w:rFonts w:ascii="Calibri" w:hAnsi="Calibri" w:cs="Calibri"/>
        </w:rPr>
        <w:t>João</w:t>
      </w:r>
      <w:r w:rsidR="00657AEC">
        <w:rPr>
          <w:rFonts w:ascii="Calibri" w:hAnsi="Calibri" w:cs="Calibri"/>
        </w:rPr>
        <w:t xml:space="preserve"> </w:t>
      </w:r>
      <w:r w:rsidRPr="00F439BD">
        <w:rPr>
          <w:rFonts w:ascii="Calibri" w:hAnsi="Calibri" w:cs="Calibri"/>
        </w:rPr>
        <w:t>Costa – 9150221</w:t>
      </w:r>
      <w:r w:rsidR="00C6554A" w:rsidRPr="00F439BD">
        <w:rPr>
          <w:rFonts w:ascii="Calibri" w:hAnsi="Calibri" w:cs="Calibri"/>
          <w:lang w:bidi="pt-PT"/>
        </w:rPr>
        <w:t xml:space="preserve"> | </w:t>
      </w:r>
      <w:r w:rsidRPr="00F439BD">
        <w:rPr>
          <w:rFonts w:ascii="Calibri" w:hAnsi="Calibri" w:cs="Calibri"/>
        </w:rPr>
        <w:t>André Gonçalves</w:t>
      </w:r>
      <w:r w:rsidR="00F439BD" w:rsidRPr="00F439BD">
        <w:rPr>
          <w:rFonts w:ascii="Calibri" w:hAnsi="Calibri" w:cs="Calibri"/>
        </w:rPr>
        <w:t xml:space="preserve"> - 9160077</w:t>
      </w:r>
      <w:r w:rsidR="00C6554A" w:rsidRPr="00F439BD">
        <w:rPr>
          <w:rFonts w:ascii="Calibri" w:hAnsi="Calibri" w:cs="Calibri"/>
          <w:lang w:bidi="pt-PT"/>
        </w:rPr>
        <w:t xml:space="preserve"> | </w:t>
      </w:r>
      <w:r w:rsidRPr="00F439BD">
        <w:rPr>
          <w:rFonts w:ascii="Calibri" w:hAnsi="Calibri" w:cs="Calibri"/>
        </w:rPr>
        <w:t>ESMAD</w:t>
      </w:r>
    </w:p>
    <w:p w:rsidR="00F439BD" w:rsidRDefault="00F439BD" w:rsidP="00BA0F2F">
      <w:pPr>
        <w:pStyle w:val="InformaesdeContacto"/>
      </w:pPr>
    </w:p>
    <w:p w:rsidR="00F439BD" w:rsidRDefault="00F439BD" w:rsidP="00BA0F2F">
      <w:pPr>
        <w:pStyle w:val="InformaesdeContacto"/>
      </w:pPr>
    </w:p>
    <w:p w:rsidR="00F439BD" w:rsidRDefault="00F439BD" w:rsidP="00BA0F2F">
      <w:pPr>
        <w:pStyle w:val="InformaesdeContacto"/>
      </w:pPr>
    </w:p>
    <w:p w:rsidR="00F439BD" w:rsidRDefault="00F439BD" w:rsidP="00BA0F2F">
      <w:pPr>
        <w:pStyle w:val="InformaesdeContacto"/>
      </w:pPr>
    </w:p>
    <w:p w:rsidR="00F439BD" w:rsidRDefault="00F439BD" w:rsidP="00BA0F2F">
      <w:pPr>
        <w:pStyle w:val="InformaesdeContacto"/>
      </w:pPr>
    </w:p>
    <w:p w:rsidR="00F439BD" w:rsidRDefault="00F439BD" w:rsidP="00BA0F2F">
      <w:pPr>
        <w:pStyle w:val="InformaesdeContacto"/>
      </w:pPr>
    </w:p>
    <w:p w:rsidR="00F439BD" w:rsidRDefault="00F439BD" w:rsidP="00BA0F2F">
      <w:pPr>
        <w:pStyle w:val="InformaesdeContacto"/>
      </w:pPr>
    </w:p>
    <w:p w:rsidR="00F439BD" w:rsidRDefault="00F439BD" w:rsidP="00BA0F2F">
      <w:pPr>
        <w:pStyle w:val="InformaesdeContacto"/>
      </w:pPr>
    </w:p>
    <w:p w:rsidR="00F439BD" w:rsidRDefault="00F439BD" w:rsidP="00F439BD">
      <w:pPr>
        <w:pStyle w:val="Ttulo1"/>
        <w:jc w:val="center"/>
      </w:pPr>
      <w:r>
        <w:lastRenderedPageBreak/>
        <w:t>Introdução</w:t>
      </w:r>
    </w:p>
    <w:p w:rsidR="00F439BD" w:rsidRDefault="00F439BD" w:rsidP="00F439BD"/>
    <w:p w:rsidR="00C6554A" w:rsidRDefault="00F439BD" w:rsidP="005E6984">
      <w:pPr>
        <w:ind w:firstLine="720"/>
      </w:pPr>
      <w:r>
        <w:t>Este projeto foi proposto</w:t>
      </w:r>
      <w:r w:rsidR="00657AEC">
        <w:t xml:space="preserve"> para a disciplina de Sistemas Gráficos</w:t>
      </w:r>
      <w:r>
        <w:t>,</w:t>
      </w:r>
      <w:r w:rsidR="00657AEC">
        <w:t xml:space="preserve"> foi nos proposto que desenvolvêssemos um jogo utilizando a biblioteca “THREE.js” (entre outras),</w:t>
      </w:r>
      <w:r>
        <w:t xml:space="preserve"> </w:t>
      </w:r>
      <w:r w:rsidR="005E6984">
        <w:t>o tema escolhido pelo nosso grupo</w:t>
      </w:r>
      <w:r w:rsidR="00657AEC">
        <w:t xml:space="preserve"> é o jogo de arcada “</w:t>
      </w:r>
      <w:proofErr w:type="spellStart"/>
      <w:r w:rsidR="00657AEC">
        <w:t>Space</w:t>
      </w:r>
      <w:proofErr w:type="spellEnd"/>
      <w:r w:rsidR="00657AEC">
        <w:t xml:space="preserve"> </w:t>
      </w:r>
      <w:proofErr w:type="spellStart"/>
      <w:r w:rsidR="00657AEC">
        <w:t>Shooter</w:t>
      </w:r>
      <w:proofErr w:type="spellEnd"/>
      <w:r w:rsidR="00657AEC">
        <w:t>”</w:t>
      </w:r>
      <w:r w:rsidR="00205684">
        <w:t>, e</w:t>
      </w:r>
      <w:r w:rsidR="00657AEC">
        <w:t xml:space="preserve">scolhemos este tema pela nossa familiaridade com este jogo. </w:t>
      </w:r>
    </w:p>
    <w:p w:rsidR="00205684" w:rsidRDefault="00205684" w:rsidP="005E6984">
      <w:pPr>
        <w:ind w:firstLine="720"/>
      </w:pPr>
      <w:r>
        <w:t>O jogo consiste numa nave espacial que anda á deriva no espaço e tem de se desviar de vários asteroides que veem na sua direção, podendo utilizar os lasers para os destruir, o objetivo do jogo é sobreviver o mais tempo possível.</w:t>
      </w:r>
    </w:p>
    <w:p w:rsidR="00C6554A" w:rsidRDefault="00C6554A" w:rsidP="00C6554A">
      <w:pPr>
        <w:pStyle w:val="Ttulo1"/>
      </w:pPr>
    </w:p>
    <w:p w:rsidR="002C74C0" w:rsidRDefault="00F67FD6"/>
    <w:p w:rsidR="00125BD9" w:rsidRDefault="00125BD9"/>
    <w:p w:rsidR="00125BD9" w:rsidRDefault="00125BD9"/>
    <w:p w:rsidR="00125BD9" w:rsidRDefault="00125BD9"/>
    <w:p w:rsidR="00125BD9" w:rsidRDefault="00125BD9"/>
    <w:p w:rsidR="00125BD9" w:rsidRDefault="00125BD9"/>
    <w:p w:rsidR="00125BD9" w:rsidRDefault="00125BD9"/>
    <w:p w:rsidR="00125BD9" w:rsidRDefault="00125BD9"/>
    <w:p w:rsidR="00125BD9" w:rsidRDefault="00125BD9"/>
    <w:p w:rsidR="00125BD9" w:rsidRDefault="00125BD9"/>
    <w:p w:rsidR="00125BD9" w:rsidRDefault="00125BD9"/>
    <w:p w:rsidR="00125BD9" w:rsidRDefault="00125BD9"/>
    <w:p w:rsidR="00125BD9" w:rsidRDefault="00125BD9"/>
    <w:p w:rsidR="00125BD9" w:rsidRDefault="00125BD9"/>
    <w:p w:rsidR="00125BD9" w:rsidRDefault="00125BD9"/>
    <w:p w:rsidR="00125BD9" w:rsidRDefault="00125BD9"/>
    <w:p w:rsidR="00125BD9" w:rsidRDefault="00125BD9"/>
    <w:p w:rsidR="007012D0" w:rsidRDefault="00205684" w:rsidP="007012D0">
      <w:pPr>
        <w:pStyle w:val="Ttulo1"/>
        <w:jc w:val="center"/>
      </w:pPr>
      <w:r>
        <w:lastRenderedPageBreak/>
        <w:t>Aplicação</w:t>
      </w:r>
    </w:p>
    <w:p w:rsidR="006D34FF" w:rsidRDefault="000F4858" w:rsidP="006D34FF">
      <w:pPr>
        <w:ind w:firstLine="720"/>
      </w:pPr>
      <w:r>
        <w:t>O nosso projeto consiste numa nave espacial que consegue “voar” para a frente, para trás, para a esquerda e para a direita, a nave faz ligeiras rotações quando se move para dar um efeito mais realista ao movimento. A nave também consegue disparar lasers que servem para destruir os meteoritos. No canto inferior direito da tela de jogo,</w:t>
      </w:r>
      <w:r w:rsidR="005D00A6">
        <w:t xml:space="preserve"> existe uma barra azul que</w:t>
      </w:r>
      <w:r>
        <w:t xml:space="preserve"> </w:t>
      </w:r>
      <w:r w:rsidR="005D00A6">
        <w:t>é a</w:t>
      </w:r>
      <w:r>
        <w:t xml:space="preserve"> muniç</w:t>
      </w:r>
      <w:r w:rsidR="005D00A6">
        <w:t>ão da nava</w:t>
      </w:r>
      <w:r>
        <w:t xml:space="preserve">, </w:t>
      </w:r>
      <w:r w:rsidR="005D00A6">
        <w:t>que serve para o utilizador ter de ser mais inteligente ao utilizar os lasers para destruir os meteoritos</w:t>
      </w:r>
      <w:r>
        <w:t xml:space="preserve"> </w:t>
      </w:r>
      <w:r w:rsidR="005D00A6">
        <w:t xml:space="preserve">porque os lasers </w:t>
      </w:r>
      <w:r w:rsidR="004F12ED">
        <w:t xml:space="preserve">não </w:t>
      </w:r>
      <w:r w:rsidR="005D00A6">
        <w:t>s</w:t>
      </w:r>
      <w:r w:rsidR="004F12ED">
        <w:t>ão infinitos uma vez gastos apenas se recupera 1 laser a cada 2.5 segundos.</w:t>
      </w:r>
    </w:p>
    <w:p w:rsidR="004F12ED" w:rsidRDefault="004F12ED" w:rsidP="006D34FF">
      <w:pPr>
        <w:ind w:firstLine="720"/>
      </w:pPr>
      <w:r>
        <w:rPr>
          <w:noProof/>
          <w:lang w:eastAsia="pt-PT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943610</wp:posOffset>
            </wp:positionH>
            <wp:positionV relativeFrom="paragraph">
              <wp:posOffset>186690</wp:posOffset>
            </wp:positionV>
            <wp:extent cx="3451860" cy="2286000"/>
            <wp:effectExtent l="19050" t="0" r="0" b="0"/>
            <wp:wrapTight wrapText="bothSides">
              <wp:wrapPolygon edited="0">
                <wp:start x="-119" y="0"/>
                <wp:lineTo x="-119" y="21420"/>
                <wp:lineTo x="21576" y="21420"/>
                <wp:lineTo x="21576" y="0"/>
                <wp:lineTo x="-119" y="0"/>
              </wp:wrapPolygon>
            </wp:wrapTight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7D31" w:rsidRDefault="00437D31" w:rsidP="00437D31">
      <w:pPr>
        <w:ind w:firstLine="720"/>
      </w:pPr>
    </w:p>
    <w:p w:rsidR="006D34FF" w:rsidRDefault="006D34FF" w:rsidP="00437D31">
      <w:pPr>
        <w:ind w:firstLine="720"/>
      </w:pPr>
    </w:p>
    <w:p w:rsidR="006D34FF" w:rsidRDefault="006D34FF" w:rsidP="00437D31">
      <w:pPr>
        <w:ind w:firstLine="720"/>
      </w:pPr>
    </w:p>
    <w:p w:rsidR="006D34FF" w:rsidRDefault="006D34FF" w:rsidP="00437D31">
      <w:pPr>
        <w:ind w:firstLine="720"/>
      </w:pPr>
    </w:p>
    <w:p w:rsidR="006D34FF" w:rsidRDefault="006D34FF" w:rsidP="00437D31">
      <w:pPr>
        <w:ind w:firstLine="720"/>
      </w:pPr>
    </w:p>
    <w:p w:rsidR="006D34FF" w:rsidRDefault="006D34FF" w:rsidP="00437D31">
      <w:pPr>
        <w:ind w:firstLine="720"/>
      </w:pPr>
    </w:p>
    <w:p w:rsidR="006D34FF" w:rsidRDefault="006D34FF" w:rsidP="00437D31">
      <w:pPr>
        <w:ind w:firstLine="720"/>
      </w:pPr>
    </w:p>
    <w:p w:rsidR="006D34FF" w:rsidRDefault="00834F4C" w:rsidP="00437D31">
      <w:pPr>
        <w:ind w:firstLine="7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6.3pt;margin-top:5.15pt;width:271.8pt;height:23.45pt;z-index:251675648" wrapcoords="-60 0 -60 21073 21600 21073 21600 0 -60 0" stroked="f">
            <v:textbox style="mso-fit-shape-to-text:t" inset="0,0,0,0">
              <w:txbxContent>
                <w:p w:rsidR="000F4858" w:rsidRPr="000837D6" w:rsidRDefault="000F4858" w:rsidP="000F4858">
                  <w:pPr>
                    <w:pStyle w:val="Legenda"/>
                    <w:rPr>
                      <w:noProof/>
                      <w:color w:val="595959" w:themeColor="text1" w:themeTint="A6"/>
                    </w:rPr>
                  </w:pPr>
                  <w:r>
                    <w:t xml:space="preserve">Figura </w:t>
                  </w:r>
                  <w:r w:rsidR="00834F4C">
                    <w:fldChar w:fldCharType="begin"/>
                  </w:r>
                  <w:r w:rsidR="002C1321">
                    <w:instrText xml:space="preserve"> SEQ Figura \* ARABIC </w:instrText>
                  </w:r>
                  <w:r w:rsidR="00834F4C">
                    <w:fldChar w:fldCharType="separate"/>
                  </w:r>
                  <w:r w:rsidR="006215B1">
                    <w:rPr>
                      <w:noProof/>
                    </w:rPr>
                    <w:t>1</w:t>
                  </w:r>
                  <w:r w:rsidR="00834F4C">
                    <w:rPr>
                      <w:noProof/>
                    </w:rPr>
                    <w:fldChar w:fldCharType="end"/>
                  </w:r>
                  <w:r>
                    <w:t xml:space="preserve"> Nave a ir para a esquerda</w:t>
                  </w:r>
                </w:p>
              </w:txbxContent>
            </v:textbox>
            <w10:wrap type="tight"/>
          </v:shape>
        </w:pict>
      </w:r>
    </w:p>
    <w:p w:rsidR="000F4858" w:rsidRDefault="000F4858" w:rsidP="00437D31">
      <w:pPr>
        <w:ind w:firstLine="720"/>
      </w:pPr>
    </w:p>
    <w:p w:rsidR="005D00A6" w:rsidRDefault="005D00A6" w:rsidP="00437D31">
      <w:pPr>
        <w:ind w:firstLine="720"/>
      </w:pPr>
      <w:r>
        <w:rPr>
          <w:noProof/>
          <w:lang w:eastAsia="pt-P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1485265</wp:posOffset>
            </wp:positionH>
            <wp:positionV relativeFrom="paragraph">
              <wp:posOffset>1905</wp:posOffset>
            </wp:positionV>
            <wp:extent cx="2368550" cy="1286510"/>
            <wp:effectExtent l="19050" t="0" r="0" b="0"/>
            <wp:wrapTight wrapText="bothSides">
              <wp:wrapPolygon edited="0">
                <wp:start x="-174" y="0"/>
                <wp:lineTo x="-174" y="21429"/>
                <wp:lineTo x="21542" y="21429"/>
                <wp:lineTo x="21542" y="0"/>
                <wp:lineTo x="-174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0A6" w:rsidRDefault="005D00A6" w:rsidP="00437D31">
      <w:pPr>
        <w:ind w:firstLine="720"/>
      </w:pPr>
    </w:p>
    <w:p w:rsidR="005D00A6" w:rsidRDefault="005D00A6" w:rsidP="00437D31">
      <w:pPr>
        <w:ind w:firstLine="720"/>
      </w:pPr>
    </w:p>
    <w:p w:rsidR="005D00A6" w:rsidRDefault="005D00A6" w:rsidP="00437D31">
      <w:pPr>
        <w:ind w:firstLine="720"/>
      </w:pPr>
    </w:p>
    <w:p w:rsidR="005D00A6" w:rsidRDefault="00834F4C" w:rsidP="00437D31">
      <w:pPr>
        <w:ind w:firstLine="720"/>
      </w:pPr>
      <w:r>
        <w:rPr>
          <w:noProof/>
        </w:rPr>
        <w:pict>
          <v:shape id="_x0000_s1033" type="#_x0000_t202" style="position:absolute;left:0;text-align:left;margin-left:116.95pt;margin-top:6.85pt;width:186.5pt;height:23.45pt;z-index:251678720" wrapcoords="-87 0 -87 21073 21600 21073 21600 0 -87 0" stroked="f">
            <v:textbox style="mso-fit-shape-to-text:t" inset="0,0,0,0">
              <w:txbxContent>
                <w:p w:rsidR="005D00A6" w:rsidRPr="00FA34D6" w:rsidRDefault="005D00A6" w:rsidP="005D00A6">
                  <w:pPr>
                    <w:pStyle w:val="Legenda"/>
                    <w:rPr>
                      <w:noProof/>
                      <w:color w:val="595959" w:themeColor="text1" w:themeTint="A6"/>
                    </w:rPr>
                  </w:pPr>
                  <w:r>
                    <w:t xml:space="preserve">Figura </w:t>
                  </w:r>
                  <w:r w:rsidR="00834F4C">
                    <w:fldChar w:fldCharType="begin"/>
                  </w:r>
                  <w:r w:rsidR="002C1321">
                    <w:instrText xml:space="preserve"> SEQ Figura \* ARABIC </w:instrText>
                  </w:r>
                  <w:r w:rsidR="00834F4C">
                    <w:fldChar w:fldCharType="separate"/>
                  </w:r>
                  <w:r w:rsidR="006215B1">
                    <w:rPr>
                      <w:noProof/>
                    </w:rPr>
                    <w:t>2</w:t>
                  </w:r>
                  <w:r w:rsidR="00834F4C">
                    <w:rPr>
                      <w:noProof/>
                    </w:rPr>
                    <w:fldChar w:fldCharType="end"/>
                  </w:r>
                  <w:r>
                    <w:t xml:space="preserve"> Energia do laser</w:t>
                  </w:r>
                </w:p>
              </w:txbxContent>
            </v:textbox>
            <w10:wrap type="tight"/>
          </v:shape>
        </w:pict>
      </w:r>
    </w:p>
    <w:p w:rsidR="005D00A6" w:rsidRDefault="00834F4C" w:rsidP="00437D31">
      <w:pPr>
        <w:ind w:firstLine="720"/>
      </w:pPr>
      <w:r>
        <w:rPr>
          <w:noProof/>
        </w:rPr>
        <w:pict>
          <v:shape id="_x0000_s1036" type="#_x0000_t202" style="position:absolute;left:0;text-align:left;margin-left:184.95pt;margin-top:171.65pt;width:81.15pt;height:.05pt;z-index:251684864" wrapcoords="-200 0 -200 21073 21600 21073 21600 0 -200 0" stroked="f">
            <v:textbox style="mso-fit-shape-to-text:t" inset="0,0,0,0">
              <w:txbxContent>
                <w:p w:rsidR="006215B1" w:rsidRPr="00812FD9" w:rsidRDefault="006215B1" w:rsidP="006215B1">
                  <w:pPr>
                    <w:pStyle w:val="Legenda"/>
                    <w:rPr>
                      <w:noProof/>
                      <w:color w:val="595959" w:themeColor="text1" w:themeTint="A6"/>
                    </w:rPr>
                  </w:pPr>
                  <w:r>
                    <w:t xml:space="preserve">Figura </w:t>
                  </w:r>
                  <w:r w:rsidR="00834F4C">
                    <w:fldChar w:fldCharType="begin"/>
                  </w:r>
                  <w:r w:rsidR="002C1321">
                    <w:instrText xml:space="preserve"> SEQ figura \* ARABIC </w:instrText>
                  </w:r>
                  <w:r w:rsidR="00834F4C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834F4C">
                    <w:rPr>
                      <w:noProof/>
                    </w:rPr>
                    <w:fldChar w:fldCharType="end"/>
                  </w:r>
                  <w:r>
                    <w:t xml:space="preserve"> Laser</w:t>
                  </w:r>
                </w:p>
              </w:txbxContent>
            </v:textbox>
            <w10:wrap type="tight"/>
          </v:shape>
        </w:pict>
      </w:r>
      <w:r w:rsidR="006215B1">
        <w:rPr>
          <w:noProof/>
          <w:lang w:eastAsia="pt-PT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234950</wp:posOffset>
            </wp:positionV>
            <wp:extent cx="1030605" cy="1887855"/>
            <wp:effectExtent l="19050" t="0" r="0" b="0"/>
            <wp:wrapTight wrapText="bothSides">
              <wp:wrapPolygon edited="0">
                <wp:start x="-399" y="0"/>
                <wp:lineTo x="-399" y="21360"/>
                <wp:lineTo x="21560" y="21360"/>
                <wp:lineTo x="21560" y="0"/>
                <wp:lineTo x="-399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0A6" w:rsidRDefault="005D00A6" w:rsidP="00437D31">
      <w:pPr>
        <w:ind w:firstLine="720"/>
      </w:pPr>
    </w:p>
    <w:p w:rsidR="005D00A6" w:rsidRDefault="005D00A6" w:rsidP="00437D31">
      <w:pPr>
        <w:ind w:firstLine="720"/>
      </w:pPr>
    </w:p>
    <w:p w:rsidR="004F12ED" w:rsidRDefault="004F12ED" w:rsidP="00437D31">
      <w:pPr>
        <w:ind w:firstLine="720"/>
      </w:pPr>
    </w:p>
    <w:p w:rsidR="004F12ED" w:rsidRDefault="004F12ED" w:rsidP="00437D31">
      <w:pPr>
        <w:ind w:firstLine="720"/>
      </w:pPr>
    </w:p>
    <w:p w:rsidR="004F12ED" w:rsidRDefault="004F12ED" w:rsidP="00437D31">
      <w:pPr>
        <w:ind w:firstLine="720"/>
      </w:pPr>
    </w:p>
    <w:p w:rsidR="004F12ED" w:rsidRDefault="004F12ED" w:rsidP="00437D31">
      <w:pPr>
        <w:ind w:firstLine="720"/>
      </w:pPr>
    </w:p>
    <w:p w:rsidR="00F51472" w:rsidRDefault="000F4858" w:rsidP="00437D31">
      <w:pPr>
        <w:ind w:firstLine="720"/>
      </w:pPr>
      <w:r>
        <w:t xml:space="preserve">A nave é bombardeada de meteoritos, </w:t>
      </w:r>
      <w:r w:rsidR="00F51472">
        <w:t xml:space="preserve">que funcionam como um sistema de partículas, </w:t>
      </w:r>
      <w:r>
        <w:t>e o utilizador tem de se movimentar de um lado para o outro para fugir deles, os meteoritos são enviados aleatoriamente em direção da nave</w:t>
      </w:r>
      <w:r w:rsidR="002E57E3">
        <w:t>.</w:t>
      </w:r>
      <w:r>
        <w:t xml:space="preserve"> </w:t>
      </w:r>
      <w:r w:rsidR="004F12ED">
        <w:t>Um meteorito é suficiente para destruir a nave</w:t>
      </w:r>
      <w:r w:rsidR="00F64E72">
        <w:t>, a nave ao ser destruída faz uma pequena animação de explosão</w:t>
      </w:r>
      <w:r w:rsidR="004F12ED">
        <w:t xml:space="preserve">. </w:t>
      </w:r>
      <w:r w:rsidR="00F64E72">
        <w:t>O utilizador ganha pontos a destruir meteoritos.</w:t>
      </w:r>
      <w:r w:rsidR="00F51472">
        <w:t xml:space="preserve"> </w:t>
      </w:r>
    </w:p>
    <w:p w:rsidR="004F12ED" w:rsidRPr="001654DA" w:rsidRDefault="004F12ED" w:rsidP="00437D31">
      <w:pPr>
        <w:ind w:firstLine="720"/>
      </w:pPr>
      <w:r>
        <w:t>Foi nesta fase de codificação que os maiores problemas foram encontrados, as colisões</w:t>
      </w:r>
      <w:r w:rsidR="00C851C2">
        <w:t xml:space="preserve"> dos projécteis</w:t>
      </w:r>
      <w:r>
        <w:t xml:space="preserve"> com </w:t>
      </w:r>
      <w:r w:rsidR="00C851C2">
        <w:t xml:space="preserve">os meteoritos. Isto é, a página deixava de responder quando tentava fazer uma verificação das colisões dos meteoritos com os projécteis ou nem sequer fazia a verificação </w:t>
      </w:r>
      <w:r w:rsidR="006478B1">
        <w:t>de</w:t>
      </w:r>
      <w:r w:rsidR="001654DA">
        <w:t>vido ao problema de</w:t>
      </w:r>
      <w:r w:rsidR="00C851C2">
        <w:t xml:space="preserve"> gerar </w:t>
      </w:r>
      <w:r w:rsidR="006478B1">
        <w:t>vários</w:t>
      </w:r>
      <w:r w:rsidR="00C851C2">
        <w:t xml:space="preserve"> projécteis e meteoritos</w:t>
      </w:r>
      <w:r w:rsidR="006478B1">
        <w:t>,</w:t>
      </w:r>
      <w:r w:rsidR="00C851C2">
        <w:t xml:space="preserve"> que fazia</w:t>
      </w:r>
      <w:r w:rsidR="006478B1">
        <w:t xml:space="preserve"> a</w:t>
      </w:r>
      <w:r w:rsidR="00C851C2">
        <w:t xml:space="preserve"> verificação demorar mais tempo </w:t>
      </w:r>
      <w:r w:rsidR="001654DA">
        <w:t>ou falhar</w:t>
      </w:r>
      <w:r w:rsidR="00C851C2">
        <w:t xml:space="preserve"> uma colisão porque não terminou de verificar as outras. Por isso, criamos um limite de</w:t>
      </w:r>
      <w:r w:rsidR="001654DA">
        <w:t xml:space="preserve"> 10</w:t>
      </w:r>
      <w:r w:rsidR="00C851C2">
        <w:t xml:space="preserve"> projécteis e </w:t>
      </w:r>
      <w:r w:rsidR="001654DA">
        <w:t>dez meteoritos, para facilitar a verificação e que só se cria um novo projéctil e meteorito sempre que a quantidade for menor 10.</w:t>
      </w:r>
    </w:p>
    <w:p w:rsidR="006215B1" w:rsidRDefault="00834F4C" w:rsidP="00437D31">
      <w:pPr>
        <w:ind w:firstLine="720"/>
      </w:pPr>
      <w:r>
        <w:rPr>
          <w:noProof/>
        </w:rPr>
        <w:pict>
          <v:shape id="_x0000_s1035" type="#_x0000_t202" style="position:absolute;left:0;text-align:left;margin-left:89.65pt;margin-top:289.9pt;width:213.8pt;height:.05pt;z-index:251681792" wrapcoords="-76 0 -76 21073 21600 21073 21600 0 -76 0" stroked="f">
            <v:textbox style="mso-fit-shape-to-text:t" inset="0,0,0,0">
              <w:txbxContent>
                <w:p w:rsidR="006215B1" w:rsidRPr="00374E41" w:rsidRDefault="006215B1" w:rsidP="006215B1">
                  <w:pPr>
                    <w:pStyle w:val="Legenda"/>
                    <w:rPr>
                      <w:noProof/>
                      <w:color w:val="595959" w:themeColor="text1" w:themeTint="A6"/>
                    </w:rPr>
                  </w:pPr>
                  <w:r>
                    <w:t xml:space="preserve">Figura </w:t>
                  </w:r>
                  <w:r w:rsidR="00834F4C">
                    <w:fldChar w:fldCharType="begin"/>
                  </w:r>
                  <w:r w:rsidR="002C1321">
                    <w:instrText xml:space="preserve"> SEQ figura \* ARABIC </w:instrText>
                  </w:r>
                  <w:r w:rsidR="00834F4C"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 w:rsidR="00834F4C">
                    <w:rPr>
                      <w:noProof/>
                    </w:rPr>
                    <w:fldChar w:fldCharType="end"/>
                  </w:r>
                  <w:r>
                    <w:t xml:space="preserve"> Game </w:t>
                  </w:r>
                  <w:proofErr w:type="spellStart"/>
                  <w:r>
                    <w:t>Over</w:t>
                  </w:r>
                  <w:proofErr w:type="spellEnd"/>
                </w:p>
              </w:txbxContent>
            </v:textbox>
            <w10:wrap type="tight"/>
          </v:shape>
        </w:pict>
      </w:r>
      <w:r w:rsidR="006215B1">
        <w:rPr>
          <w:noProof/>
          <w:lang w:eastAsia="pt-PT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1138555</wp:posOffset>
            </wp:positionH>
            <wp:positionV relativeFrom="paragraph">
              <wp:posOffset>687070</wp:posOffset>
            </wp:positionV>
            <wp:extent cx="2715260" cy="2937510"/>
            <wp:effectExtent l="19050" t="0" r="8890" b="0"/>
            <wp:wrapTight wrapText="bothSides">
              <wp:wrapPolygon edited="0">
                <wp:start x="-152" y="0"/>
                <wp:lineTo x="-152" y="21432"/>
                <wp:lineTo x="21671" y="21432"/>
                <wp:lineTo x="21671" y="0"/>
                <wp:lineTo x="-152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15B1">
        <w:t xml:space="preserve">Quando destruída a nave faz uma explosão de partículas, e aparece a mensagem “Game </w:t>
      </w:r>
      <w:proofErr w:type="spellStart"/>
      <w:r w:rsidR="006215B1">
        <w:t>Over</w:t>
      </w:r>
      <w:proofErr w:type="spellEnd"/>
      <w:r w:rsidR="006215B1">
        <w:t>” também com a pontuação conseguida e a melhor pontuação feita, o utilizador tem também a opção de recomeçar o jogo clicando na tecla R.</w:t>
      </w:r>
    </w:p>
    <w:p w:rsidR="006215B1" w:rsidRDefault="006215B1" w:rsidP="00437D31">
      <w:pPr>
        <w:ind w:firstLine="720"/>
      </w:pPr>
    </w:p>
    <w:p w:rsidR="006D34FF" w:rsidRDefault="006D34FF" w:rsidP="00437D31">
      <w:pPr>
        <w:ind w:firstLine="720"/>
      </w:pPr>
      <w:r>
        <w:t xml:space="preserve"> </w:t>
      </w:r>
    </w:p>
    <w:p w:rsidR="002E57E3" w:rsidRDefault="002E57E3" w:rsidP="00437D31">
      <w:pPr>
        <w:ind w:firstLine="720"/>
      </w:pPr>
    </w:p>
    <w:p w:rsidR="002E57E3" w:rsidRDefault="002E57E3" w:rsidP="00437D31">
      <w:pPr>
        <w:ind w:firstLine="720"/>
      </w:pPr>
    </w:p>
    <w:p w:rsidR="002E57E3" w:rsidRDefault="002E57E3" w:rsidP="00437D31">
      <w:pPr>
        <w:ind w:firstLine="720"/>
      </w:pPr>
    </w:p>
    <w:p w:rsidR="002E57E3" w:rsidRDefault="002E57E3" w:rsidP="00437D31">
      <w:pPr>
        <w:ind w:firstLine="720"/>
      </w:pPr>
    </w:p>
    <w:p w:rsidR="002E57E3" w:rsidRDefault="002E57E3" w:rsidP="00437D31">
      <w:pPr>
        <w:ind w:firstLine="720"/>
      </w:pPr>
    </w:p>
    <w:p w:rsidR="002E57E3" w:rsidRDefault="002E57E3" w:rsidP="00437D31">
      <w:pPr>
        <w:ind w:firstLine="720"/>
      </w:pPr>
    </w:p>
    <w:p w:rsidR="002E57E3" w:rsidRDefault="002E57E3" w:rsidP="00437D31">
      <w:pPr>
        <w:ind w:firstLine="720"/>
      </w:pPr>
    </w:p>
    <w:p w:rsidR="002E57E3" w:rsidRDefault="002E57E3" w:rsidP="00437D31">
      <w:pPr>
        <w:ind w:firstLine="720"/>
      </w:pPr>
    </w:p>
    <w:p w:rsidR="002E57E3" w:rsidRDefault="002E57E3" w:rsidP="00437D31">
      <w:pPr>
        <w:ind w:firstLine="720"/>
      </w:pPr>
    </w:p>
    <w:p w:rsidR="002E57E3" w:rsidRDefault="002E57E3" w:rsidP="00437D31">
      <w:pPr>
        <w:ind w:firstLine="720"/>
      </w:pPr>
    </w:p>
    <w:p w:rsidR="002E57E3" w:rsidRDefault="002E57E3" w:rsidP="002E57E3">
      <w:pPr>
        <w:ind w:firstLine="720"/>
      </w:pPr>
    </w:p>
    <w:p w:rsidR="00D81C2F" w:rsidRDefault="00D81C2F" w:rsidP="00D81C2F"/>
    <w:p w:rsidR="00870809" w:rsidRDefault="00870809" w:rsidP="00D81C2F">
      <w:pPr>
        <w:ind w:firstLine="720"/>
      </w:pPr>
    </w:p>
    <w:p w:rsidR="00870809" w:rsidRDefault="00870809" w:rsidP="00D81C2F">
      <w:pPr>
        <w:ind w:firstLine="720"/>
      </w:pPr>
    </w:p>
    <w:p w:rsidR="00870809" w:rsidRDefault="00870809" w:rsidP="00D81C2F">
      <w:pPr>
        <w:ind w:firstLine="720"/>
      </w:pPr>
    </w:p>
    <w:p w:rsidR="00870809" w:rsidRDefault="00870809" w:rsidP="00D81C2F">
      <w:pPr>
        <w:ind w:firstLine="720"/>
      </w:pPr>
    </w:p>
    <w:p w:rsidR="00870809" w:rsidRDefault="00870809" w:rsidP="00D81C2F">
      <w:pPr>
        <w:ind w:firstLine="720"/>
      </w:pPr>
    </w:p>
    <w:p w:rsidR="004F12ED" w:rsidRDefault="004F12ED" w:rsidP="00F64E72">
      <w:pPr>
        <w:pStyle w:val="Ttulo1"/>
        <w:rPr>
          <w:rFonts w:asciiTheme="minorHAnsi" w:eastAsiaTheme="minorHAnsi" w:hAnsiTheme="minorHAnsi" w:cstheme="minorBidi"/>
          <w:color w:val="595959" w:themeColor="text1" w:themeTint="A6"/>
          <w:sz w:val="22"/>
        </w:rPr>
      </w:pPr>
    </w:p>
    <w:p w:rsidR="00F64E72" w:rsidRPr="00F64E72" w:rsidRDefault="00F64E72" w:rsidP="00F64E72"/>
    <w:p w:rsidR="00951736" w:rsidRDefault="00F51472" w:rsidP="00951736">
      <w:pPr>
        <w:pStyle w:val="Ttulo1"/>
        <w:jc w:val="center"/>
      </w:pPr>
      <w:r>
        <w:t>Conclusão</w:t>
      </w:r>
    </w:p>
    <w:p w:rsidR="00951736" w:rsidRDefault="00F51472" w:rsidP="00951736">
      <w:pPr>
        <w:ind w:firstLine="720"/>
      </w:pPr>
      <w:r>
        <w:t>O grupo conseguiu obter o resultado que esperava, tendo tido algumas dificuldades em certos aspetos mas conseguindo sempre ultrapassa-las, tínhamos uma ideia simples e conseguimos executa-la corretamente, quase todos os aspetos que nos foi pedido pelo doce</w:t>
      </w:r>
      <w:r w:rsidR="005708E4">
        <w:t>nte foram conseguidos, e todas as funcionalidades que nós queríamos no nosso projeto também foram conseguidas.</w:t>
      </w:r>
    </w:p>
    <w:p w:rsidR="001654DA" w:rsidRDefault="001654DA" w:rsidP="00951736">
      <w:pPr>
        <w:ind w:firstLine="720"/>
      </w:pPr>
      <w:r>
        <w:t xml:space="preserve">Para melhorias futuras não só pensamos em adicionar efeitos sonoros e música de </w:t>
      </w:r>
      <w:r w:rsidR="00595A81">
        <w:t>fundo, mas</w:t>
      </w:r>
      <w:r>
        <w:t xml:space="preserve"> também mais obstáculos variados </w:t>
      </w:r>
      <w:r w:rsidR="00595A81">
        <w:t>e níveis com um Boss no final de cada um.</w:t>
      </w:r>
    </w:p>
    <w:p w:rsidR="001005A2" w:rsidRDefault="001005A2" w:rsidP="00951736">
      <w:pPr>
        <w:ind w:firstLine="720"/>
      </w:pPr>
    </w:p>
    <w:p w:rsidR="001005A2" w:rsidRDefault="001005A2" w:rsidP="00951736">
      <w:pPr>
        <w:ind w:firstLine="720"/>
      </w:pPr>
    </w:p>
    <w:p w:rsidR="001005A2" w:rsidRDefault="001005A2" w:rsidP="00951736">
      <w:pPr>
        <w:ind w:firstLine="720"/>
      </w:pPr>
    </w:p>
    <w:p w:rsidR="001005A2" w:rsidRDefault="001005A2" w:rsidP="00951736">
      <w:pPr>
        <w:ind w:firstLine="720"/>
      </w:pPr>
    </w:p>
    <w:p w:rsidR="001005A2" w:rsidRDefault="001005A2" w:rsidP="00951736">
      <w:pPr>
        <w:ind w:firstLine="720"/>
      </w:pPr>
    </w:p>
    <w:p w:rsidR="001005A2" w:rsidRDefault="001005A2" w:rsidP="00951736">
      <w:pPr>
        <w:ind w:firstLine="720"/>
      </w:pPr>
    </w:p>
    <w:p w:rsidR="001005A2" w:rsidRDefault="001005A2" w:rsidP="00951736">
      <w:pPr>
        <w:ind w:firstLine="720"/>
      </w:pPr>
    </w:p>
    <w:p w:rsidR="001005A2" w:rsidRDefault="001005A2" w:rsidP="00951736">
      <w:pPr>
        <w:ind w:firstLine="720"/>
      </w:pPr>
    </w:p>
    <w:p w:rsidR="001005A2" w:rsidRDefault="001005A2" w:rsidP="00951736">
      <w:pPr>
        <w:ind w:firstLine="720"/>
      </w:pPr>
    </w:p>
    <w:p w:rsidR="001005A2" w:rsidRDefault="001005A2" w:rsidP="00951736">
      <w:pPr>
        <w:ind w:firstLine="720"/>
      </w:pPr>
    </w:p>
    <w:p w:rsidR="001005A2" w:rsidRDefault="001005A2" w:rsidP="00951736">
      <w:pPr>
        <w:ind w:firstLine="720"/>
      </w:pPr>
    </w:p>
    <w:p w:rsidR="001005A2" w:rsidRDefault="001005A2" w:rsidP="00951736">
      <w:pPr>
        <w:ind w:firstLine="720"/>
      </w:pPr>
    </w:p>
    <w:p w:rsidR="00F64E72" w:rsidRPr="00F64E72" w:rsidRDefault="00F64E72" w:rsidP="00F64E72"/>
    <w:p w:rsidR="001005A2" w:rsidRPr="00F64E72" w:rsidRDefault="00F64E72" w:rsidP="001005A2">
      <w:pPr>
        <w:pStyle w:val="Ttulo1"/>
        <w:jc w:val="center"/>
      </w:pPr>
      <w:r w:rsidRPr="00F64E72">
        <w:lastRenderedPageBreak/>
        <w:t>Recursos</w:t>
      </w:r>
    </w:p>
    <w:p w:rsidR="001005A2" w:rsidRPr="006215B1" w:rsidRDefault="00F64E72" w:rsidP="006A35A4">
      <w:pPr>
        <w:ind w:firstLine="720"/>
      </w:pPr>
      <w:r w:rsidRPr="006215B1">
        <w:t xml:space="preserve">Lasers - </w:t>
      </w:r>
      <w:hyperlink r:id="rId11" w:history="1">
        <w:r w:rsidRPr="006215B1">
          <w:rPr>
            <w:rStyle w:val="Hiperligao"/>
          </w:rPr>
          <w:t>https://github.com/jeromeetienne/threex.laser</w:t>
        </w:r>
      </w:hyperlink>
    </w:p>
    <w:p w:rsidR="00F64E72" w:rsidRDefault="00F64E72" w:rsidP="006A35A4">
      <w:pPr>
        <w:ind w:firstLine="720"/>
      </w:pPr>
      <w:r>
        <w:t>Explosão da nave</w:t>
      </w:r>
      <w:r w:rsidRPr="00F64E72">
        <w:t xml:space="preserve"> - </w:t>
      </w:r>
      <w:hyperlink r:id="rId12" w:history="1">
        <w:r w:rsidRPr="00634E3E">
          <w:rPr>
            <w:rStyle w:val="Hiperligao"/>
          </w:rPr>
          <w:t>https://codepen.io/Xanmia/pen/DoljI</w:t>
        </w:r>
      </w:hyperlink>
    </w:p>
    <w:p w:rsidR="00F64E72" w:rsidRDefault="00F64E72" w:rsidP="006A35A4">
      <w:pPr>
        <w:ind w:firstLine="720"/>
      </w:pPr>
      <w:r>
        <w:t xml:space="preserve">Biblioteca principal- threejs.org </w:t>
      </w:r>
    </w:p>
    <w:p w:rsidR="00F64E72" w:rsidRPr="00F64E72" w:rsidRDefault="00F64E72" w:rsidP="006A35A4">
      <w:pPr>
        <w:ind w:firstLine="720"/>
      </w:pPr>
      <w:r>
        <w:t xml:space="preserve">Barra de energia - </w:t>
      </w:r>
      <w:hyperlink r:id="rId13" w:tgtFrame="_blank" w:history="1">
        <w:r w:rsidRPr="00F64E72">
          <w:rPr>
            <w:rStyle w:val="Hiperligao"/>
            <w:color w:val="365899"/>
            <w:shd w:val="clear" w:color="auto" w:fill="F1F0F0"/>
          </w:rPr>
          <w:t>https://steamuserimages-a.akamaihd.net/ugc/46500246288907304/235DD45C380259A15A7A3374E6E60A5B65244110/</w:t>
        </w:r>
      </w:hyperlink>
    </w:p>
    <w:p w:rsidR="001005A2" w:rsidRDefault="00F64E72" w:rsidP="001005A2">
      <w:r>
        <w:tab/>
        <w:t xml:space="preserve">Nave - </w:t>
      </w:r>
      <w:hyperlink r:id="rId14" w:tgtFrame="_blank" w:history="1">
        <w:r w:rsidRPr="00F64E72">
          <w:rPr>
            <w:rStyle w:val="Hiperligao"/>
            <w:color w:val="365899"/>
            <w:shd w:val="clear" w:color="auto" w:fill="F1F0F0"/>
          </w:rPr>
          <w:t>https://free3d.com/3d-models/lowpoly-blender-spaceship</w:t>
        </w:r>
      </w:hyperlink>
    </w:p>
    <w:p w:rsidR="00F64E72" w:rsidRPr="00D65AD4" w:rsidRDefault="00F64E72" w:rsidP="001005A2">
      <w:r>
        <w:tab/>
        <w:t xml:space="preserve">Meteoritos - </w:t>
      </w:r>
      <w:r w:rsidRPr="000452F2">
        <w:rPr>
          <w:u w:val="single"/>
        </w:rPr>
        <w:t>https://st.depositphotos.com/1017411/1565/i/950/depositphotos_15659203-stock-photo-seamless-texture-surface-of-the.jpg</w:t>
      </w:r>
    </w:p>
    <w:p w:rsidR="00F64E72" w:rsidRPr="00F64E72" w:rsidRDefault="00F64E72" w:rsidP="001005A2">
      <w:r>
        <w:tab/>
      </w:r>
    </w:p>
    <w:p w:rsidR="001005A2" w:rsidRPr="00F64E72" w:rsidRDefault="001005A2" w:rsidP="001005A2"/>
    <w:p w:rsidR="001005A2" w:rsidRPr="00F64E72" w:rsidRDefault="001005A2" w:rsidP="001005A2"/>
    <w:p w:rsidR="001005A2" w:rsidRPr="00F64E72" w:rsidRDefault="001005A2" w:rsidP="001005A2"/>
    <w:p w:rsidR="001005A2" w:rsidRPr="00F64E72" w:rsidRDefault="001005A2" w:rsidP="001005A2"/>
    <w:p w:rsidR="001005A2" w:rsidRPr="00F64E72" w:rsidRDefault="001005A2" w:rsidP="001005A2"/>
    <w:p w:rsidR="001005A2" w:rsidRPr="00F64E72" w:rsidRDefault="001005A2" w:rsidP="001005A2"/>
    <w:p w:rsidR="001005A2" w:rsidRPr="00F64E72" w:rsidRDefault="001005A2" w:rsidP="001005A2"/>
    <w:p w:rsidR="001005A2" w:rsidRPr="00F64E72" w:rsidRDefault="001005A2" w:rsidP="001005A2"/>
    <w:p w:rsidR="001005A2" w:rsidRPr="00F64E72" w:rsidRDefault="001005A2" w:rsidP="001005A2"/>
    <w:p w:rsidR="001005A2" w:rsidRPr="00F64E72" w:rsidRDefault="001005A2" w:rsidP="001005A2"/>
    <w:p w:rsidR="001005A2" w:rsidRPr="00F64E72" w:rsidRDefault="001005A2" w:rsidP="001005A2"/>
    <w:p w:rsidR="001005A2" w:rsidRPr="00F64E72" w:rsidRDefault="001005A2" w:rsidP="001005A2"/>
    <w:p w:rsidR="001005A2" w:rsidRPr="00F64E72" w:rsidRDefault="001005A2" w:rsidP="001005A2"/>
    <w:p w:rsidR="001005A2" w:rsidRPr="00F64E72" w:rsidRDefault="001005A2" w:rsidP="001005A2"/>
    <w:p w:rsidR="001005A2" w:rsidRPr="00F64E72" w:rsidRDefault="001005A2" w:rsidP="001005A2"/>
    <w:p w:rsidR="00951736" w:rsidRPr="00951736" w:rsidRDefault="00951736" w:rsidP="00951736"/>
    <w:p w:rsidR="00951736" w:rsidRPr="00D81C2F" w:rsidRDefault="00951736" w:rsidP="00951736">
      <w:pPr>
        <w:keepNext/>
      </w:pPr>
      <w:bookmarkStart w:id="0" w:name="_GoBack"/>
      <w:bookmarkEnd w:id="0"/>
    </w:p>
    <w:sectPr w:rsidR="00951736" w:rsidRPr="00D81C2F" w:rsidSect="00F439BD">
      <w:footerReference w:type="default" r:id="rId15"/>
      <w:pgSz w:w="11906" w:h="16838" w:code="9"/>
      <w:pgMar w:top="1701" w:right="1797" w:bottom="1440" w:left="179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FD6" w:rsidRDefault="00F67FD6" w:rsidP="00C6554A">
      <w:pPr>
        <w:spacing w:before="0" w:after="0" w:line="240" w:lineRule="auto"/>
      </w:pPr>
      <w:r>
        <w:separator/>
      </w:r>
    </w:p>
  </w:endnote>
  <w:endnote w:type="continuationSeparator" w:id="0">
    <w:p w:rsidR="00F67FD6" w:rsidRDefault="00F67FD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3EE" w:rsidRDefault="00ED7C44">
    <w:pPr>
      <w:pStyle w:val="Rodap"/>
    </w:pPr>
    <w:r>
      <w:rPr>
        <w:lang w:bidi="pt-PT"/>
      </w:rPr>
      <w:t xml:space="preserve">Página </w:t>
    </w:r>
    <w:r w:rsidR="00834F4C"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 w:rsidR="00834F4C">
      <w:rPr>
        <w:lang w:bidi="pt-PT"/>
      </w:rPr>
      <w:fldChar w:fldCharType="separate"/>
    </w:r>
    <w:r w:rsidR="006478B1">
      <w:rPr>
        <w:noProof/>
        <w:lang w:bidi="pt-PT"/>
      </w:rPr>
      <w:t>3</w:t>
    </w:r>
    <w:r w:rsidR="00834F4C">
      <w:rPr>
        <w:lang w:bidi="pt-PT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FD6" w:rsidRDefault="00F67FD6" w:rsidP="00C6554A">
      <w:pPr>
        <w:spacing w:before="0" w:after="0" w:line="240" w:lineRule="auto"/>
      </w:pPr>
      <w:r>
        <w:separator/>
      </w:r>
    </w:p>
  </w:footnote>
  <w:footnote w:type="continuationSeparator" w:id="0">
    <w:p w:rsidR="00F67FD6" w:rsidRDefault="00F67FD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A0F2F"/>
    <w:rsid w:val="000452F2"/>
    <w:rsid w:val="000F4858"/>
    <w:rsid w:val="001005A2"/>
    <w:rsid w:val="00125BD9"/>
    <w:rsid w:val="001654DA"/>
    <w:rsid w:val="00205684"/>
    <w:rsid w:val="002554CD"/>
    <w:rsid w:val="00293B83"/>
    <w:rsid w:val="002B4294"/>
    <w:rsid w:val="002C1321"/>
    <w:rsid w:val="002E57E3"/>
    <w:rsid w:val="00333D0D"/>
    <w:rsid w:val="00434EDB"/>
    <w:rsid w:val="00437D31"/>
    <w:rsid w:val="004C049F"/>
    <w:rsid w:val="004F12ED"/>
    <w:rsid w:val="005000E2"/>
    <w:rsid w:val="00543526"/>
    <w:rsid w:val="005708E4"/>
    <w:rsid w:val="00595A81"/>
    <w:rsid w:val="005D00A6"/>
    <w:rsid w:val="005E6984"/>
    <w:rsid w:val="006215B1"/>
    <w:rsid w:val="00646A54"/>
    <w:rsid w:val="006478B1"/>
    <w:rsid w:val="00657AEC"/>
    <w:rsid w:val="006A35A4"/>
    <w:rsid w:val="006A3CE7"/>
    <w:rsid w:val="006D34FF"/>
    <w:rsid w:val="007012D0"/>
    <w:rsid w:val="00742796"/>
    <w:rsid w:val="007757F1"/>
    <w:rsid w:val="00834F4C"/>
    <w:rsid w:val="00870809"/>
    <w:rsid w:val="0091770F"/>
    <w:rsid w:val="00951736"/>
    <w:rsid w:val="00A83AB1"/>
    <w:rsid w:val="00AE26D4"/>
    <w:rsid w:val="00AF7B95"/>
    <w:rsid w:val="00BA0F2F"/>
    <w:rsid w:val="00BF6DB2"/>
    <w:rsid w:val="00C6554A"/>
    <w:rsid w:val="00C851C2"/>
    <w:rsid w:val="00D65AD4"/>
    <w:rsid w:val="00D81C2F"/>
    <w:rsid w:val="00DB20EE"/>
    <w:rsid w:val="00E75466"/>
    <w:rsid w:val="00ED7C44"/>
    <w:rsid w:val="00F439BD"/>
    <w:rsid w:val="00F51472"/>
    <w:rsid w:val="00F64E72"/>
    <w:rsid w:val="00F67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uiPriority="2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c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c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cter">
    <w:name w:val="Título Carác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c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cter">
    <w:name w:val="Subtítulo Carác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c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cter">
    <w:name w:val="Rodapé Carác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cter"/>
    <w:uiPriority w:val="99"/>
    <w:unhideWhenUsed/>
    <w:rsid w:val="00C6554A"/>
    <w:pPr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o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c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c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cter">
    <w:name w:val="Corpo de texto 3 Carác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c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cter">
    <w:name w:val="Avanço de corpo de texto 3 Carác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C6554A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c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cter">
    <w:name w:val="Texto de macro Carác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c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eamuserimages-a.akamaihd.net/ugc/46500246288907304/235DD45C380259A15A7A3374E6E60A5B65244110/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depen.io/Xanmia/pen/Dolj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eromeetienne/threex.las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ree3d.com/3d-models/lowpoly-blender-spaceshi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50221\AppData\Roaming\Microsoft\Modelo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</Template>
  <TotalTime>121</TotalTime>
  <Pages>6</Pages>
  <Words>610</Words>
  <Characters>3298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MIGUEL MICAELO COSTA</dc:creator>
  <cp:lastModifiedBy>User</cp:lastModifiedBy>
  <cp:revision>7</cp:revision>
  <dcterms:created xsi:type="dcterms:W3CDTF">2018-06-24T14:37:00Z</dcterms:created>
  <dcterms:modified xsi:type="dcterms:W3CDTF">2018-06-24T19:33:00Z</dcterms:modified>
</cp:coreProperties>
</file>